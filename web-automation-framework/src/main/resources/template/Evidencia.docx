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2DA39" w14:textId="7E61D3E9" w:rsidR="00716C45" w:rsidRPr="00716C45" w:rsidRDefault="00B6685F" w:rsidP="0021406F">
      <w:pPr>
        <w:pStyle w:val="Textoindependiente2"/>
        <w:spacing w:before="120"/>
        <w:rPr>
          <w:rFonts w:ascii="Arial" w:hAnsi="Arial" w:cs="Arial"/>
          <w:sz w:val="24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E1C8D" wp14:editId="367BE8F6">
                <wp:simplePos x="0" y="0"/>
                <wp:positionH relativeFrom="column">
                  <wp:posOffset>453145</wp:posOffset>
                </wp:positionH>
                <wp:positionV relativeFrom="paragraph">
                  <wp:posOffset>8512810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11F14E" w14:textId="77777777"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E1C8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5.7pt;margin-top:670.3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LNBwIAAP4D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" stroked="f">
                <v:fill opacity="0"/>
                <v:textbox style="mso-fit-shape-to-text:t" inset="0,0,0,0">
                  <w:txbxContent>
                    <w:p w14:paraId="3C11F14E" w14:textId="77777777"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b/>
          <w:noProof/>
          <w:color w:val="FFFFFF"/>
          <w:sz w:val="40"/>
          <w:szCs w:val="40"/>
          <w:lang w:val="es-PE" w:eastAsia="es-PE"/>
        </w:rPr>
        <w:drawing>
          <wp:anchor distT="0" distB="0" distL="114300" distR="114300" simplePos="0" relativeHeight="251660288" behindDoc="1" locked="0" layoutInCell="1" allowOverlap="1" wp14:anchorId="18EAAD41" wp14:editId="7E05437E">
            <wp:simplePos x="0" y="0"/>
            <wp:positionH relativeFrom="page">
              <wp:align>right</wp:align>
            </wp:positionH>
            <wp:positionV relativeFrom="paragraph">
              <wp:posOffset>-1145507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A2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FB3169" wp14:editId="01A34DB5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E74C9" w14:textId="77777777"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14:paraId="448329AC" w14:textId="77777777" w:rsidR="00FE2F96" w:rsidRPr="00892BE4" w:rsidRDefault="0021406F" w:rsidP="0021406F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center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ab/>
                            </w:r>
                            <w:r w:rsidR="00FE2F96"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14:paraId="76E27F7A" w14:textId="77777777"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14:paraId="6A415CE9" w14:textId="77777777"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3169" id="Text Box 10" o:spid="_x0000_s1027" type="#_x0000_t202" style="position:absolute;left:0;text-align:left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" filled="f" stroked="f">
                <v:textbox>
                  <w:txbxContent>
                    <w:p w14:paraId="4C6E74C9" w14:textId="77777777"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14:paraId="448329AC" w14:textId="77777777" w:rsidR="00FE2F96" w:rsidRPr="00892BE4" w:rsidRDefault="0021406F" w:rsidP="0021406F">
                      <w:pPr>
                        <w:tabs>
                          <w:tab w:val="left" w:pos="4395"/>
                        </w:tabs>
                        <w:spacing w:line="216" w:lineRule="auto"/>
                        <w:jc w:val="center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ab/>
                      </w:r>
                      <w:r w:rsidR="00FE2F96"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14:paraId="76E27F7A" w14:textId="77777777"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14:paraId="6A415CE9" w14:textId="77777777"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E8D3F2" wp14:editId="1164B494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B3E67" w14:textId="54807AA5" w:rsidR="00664A25" w:rsidRDefault="00664A25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</w:t>
                            </w:r>
                            <w:r w:rsidR="00B6685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</w:t>
                            </w:r>
                          </w:p>
                          <w:p w14:paraId="69C5EDAD" w14:textId="77777777"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8D3F2" id="Text Box 14" o:spid="_x0000_s1028" type="#_x0000_t202" style="position:absolute;left:0;text-align:left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" filled="f" stroked="f">
                <v:textbox>
                  <w:txbxContent>
                    <w:p w14:paraId="66EB3E67" w14:textId="54807AA5" w:rsidR="00664A25" w:rsidRDefault="00664A25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</w:t>
                      </w:r>
                      <w:r w:rsidR="00B6685F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</w:t>
                      </w:r>
                    </w:p>
                    <w:p w14:paraId="69C5EDAD" w14:textId="77777777"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s-PE" w:eastAsia="es-PE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4C78BEE" wp14:editId="464FD66B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sectPr w:rsidR="00716C45" w:rsidRPr="00716C45" w:rsidSect="00716C45">
      <w:headerReference w:type="even" r:id="rId9"/>
      <w:headerReference w:type="default" r:id="rId10"/>
      <w:footerReference w:type="default" r:id="rId11"/>
      <w:pgSz w:w="11907" w:h="16839" w:code="9"/>
      <w:pgMar w:top="198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2B8A4" w14:textId="77777777" w:rsidR="00AC1524" w:rsidRDefault="00AC1524" w:rsidP="00276B50">
      <w:r>
        <w:separator/>
      </w:r>
    </w:p>
  </w:endnote>
  <w:endnote w:type="continuationSeparator" w:id="0">
    <w:p w14:paraId="29D17F9B" w14:textId="77777777" w:rsidR="00AC1524" w:rsidRDefault="00AC1524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F06E4" w14:textId="77777777"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2BF98DB2" wp14:editId="1FBDB8FD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7E9F8" w14:textId="77777777" w:rsidR="00AC1524" w:rsidRDefault="00AC1524" w:rsidP="00276B50">
      <w:r>
        <w:separator/>
      </w:r>
    </w:p>
  </w:footnote>
  <w:footnote w:type="continuationSeparator" w:id="0">
    <w:p w14:paraId="20D4D805" w14:textId="77777777" w:rsidR="00AC1524" w:rsidRDefault="00AC1524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572E8" w14:textId="77777777"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1154F" w14:textId="77777777" w:rsidR="00FE2F96" w:rsidRPr="001B486F" w:rsidRDefault="00FE2F96" w:rsidP="001C535D">
    <w:pPr>
      <w:pStyle w:val="Encabezado"/>
    </w:pPr>
    <w:r>
      <w:rPr>
        <w:noProof/>
        <w:lang w:val="es-PE" w:eastAsia="es-PE"/>
      </w:rPr>
      <w:drawing>
        <wp:inline distT="0" distB="0" distL="0" distR="0" wp14:anchorId="002626CA" wp14:editId="52AAD5D8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PE" w:eastAsia="es-PE"/>
      </w:rPr>
      <w:drawing>
        <wp:anchor distT="0" distB="0" distL="114300" distR="114300" simplePos="0" relativeHeight="251657216" behindDoc="1" locked="0" layoutInCell="1" allowOverlap="1" wp14:anchorId="7EDA9DBA" wp14:editId="23E1E421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CB4122" w14:textId="77777777"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14:paraId="3E8E6921" w14:textId="77777777"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C1524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6685F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CA467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DB33B-E2D1-45B1-B857-1457F1FCC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5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Eulices Lopez Pintado</cp:lastModifiedBy>
  <cp:revision>5</cp:revision>
  <cp:lastPrinted>2015-12-21T16:50:00Z</cp:lastPrinted>
  <dcterms:created xsi:type="dcterms:W3CDTF">2019-07-24T22:52:00Z</dcterms:created>
  <dcterms:modified xsi:type="dcterms:W3CDTF">2020-08-11T21:47:00Z</dcterms:modified>
  <cp:contentStatus/>
</cp:coreProperties>
</file>